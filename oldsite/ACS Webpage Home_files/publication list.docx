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DA" w:rsidRPr="009C5C7E" w:rsidRDefault="00482CDA" w:rsidP="006F6BD8">
      <w:pPr>
        <w:ind w:left="360" w:hanging="360"/>
        <w:rPr>
          <w:rFonts w:ascii="Times New Roman" w:hAnsi="Times New Roman"/>
          <w:sz w:val="32"/>
          <w:szCs w:val="32"/>
        </w:rPr>
      </w:pPr>
      <w:r w:rsidRPr="009C5C7E">
        <w:rPr>
          <w:rFonts w:ascii="Symbol" w:hAnsi="Symbol"/>
          <w:color w:val="000000"/>
          <w:sz w:val="32"/>
          <w:szCs w:val="32"/>
        </w:rPr>
        <w:t></w:t>
      </w:r>
      <w:r w:rsidRPr="009C5C7E">
        <w:rPr>
          <w:rFonts w:ascii="Times New Roman" w:hAnsi="Times New Roman"/>
          <w:sz w:val="32"/>
          <w:szCs w:val="32"/>
        </w:rPr>
        <w:t>Publications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D272B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</w:t>
      </w:r>
      <w:r>
        <w:rPr>
          <w:rFonts w:ascii="Symbol" w:hAnsi="Symbol"/>
          <w:color w:val="000000"/>
        </w:rPr>
        <w:t>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N. C. Hsu, Y. Gao, K. Huang, C. Li, N.-H. Lin, S.-C. Tsay (2011).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>A regional chemical transport modeling to identify the influences of biomass burning during 2006 BASE-ASIA.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Atmospheric Chemistry and Physics Discussions</w:t>
      </w:r>
      <w:r w:rsidRPr="00086F88">
        <w:rPr>
          <w:rFonts w:ascii="Times New Roman" w:hAnsi="Times New Roman"/>
          <w:color w:val="000000"/>
        </w:rPr>
        <w:t>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Volume 11, Number 1, 3071-3115</w:t>
      </w:r>
      <w:r>
        <w:rPr>
          <w:rFonts w:ascii="Times New Roman" w:hAnsi="Times New Roman"/>
          <w:color w:val="000000"/>
        </w:rPr>
        <w:t>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</w:t>
      </w:r>
      <w:r>
        <w:rPr>
          <w:rFonts w:ascii="Symbol" w:hAnsi="Symbol"/>
          <w:color w:val="000000"/>
        </w:rPr>
        <w:t></w:t>
      </w:r>
      <w:r w:rsidRPr="00753296">
        <w:rPr>
          <w:rFonts w:ascii="Arial" w:hAnsi="Arial"/>
          <w:color w:val="000000"/>
        </w:rPr>
        <w:tab/>
      </w:r>
      <w:r w:rsidRPr="00753296">
        <w:rPr>
          <w:rFonts w:ascii="Times New Roman" w:hAnsi="Times New Roman"/>
          <w:color w:val="000000"/>
        </w:rPr>
        <w:t xml:space="preserve">Lam, Y. F., </w:t>
      </w:r>
      <w:r w:rsidRPr="00753296">
        <w:rPr>
          <w:rFonts w:ascii="Times New Roman" w:hAnsi="Times New Roman"/>
          <w:b/>
          <w:color w:val="000000"/>
        </w:rPr>
        <w:t>J. S. Fu*</w:t>
      </w:r>
      <w:r w:rsidRPr="00753296">
        <w:rPr>
          <w:rFonts w:ascii="Times New Roman" w:hAnsi="Times New Roman"/>
          <w:color w:val="000000"/>
        </w:rPr>
        <w:t xml:space="preserve">, </w:t>
      </w:r>
      <w:smartTag w:uri="urn:schemas-microsoft-com:office:smarttags" w:element="place">
        <w:r w:rsidRPr="00753296">
          <w:rPr>
            <w:rFonts w:ascii="Times New Roman" w:hAnsi="Times New Roman"/>
            <w:color w:val="000000"/>
          </w:rPr>
          <w:t>S. Wu</w:t>
        </w:r>
      </w:smartTag>
      <w:r w:rsidRPr="00753296">
        <w:rPr>
          <w:rFonts w:ascii="Times New Roman" w:hAnsi="Times New Roman"/>
          <w:color w:val="000000"/>
        </w:rPr>
        <w:t xml:space="preserve">, L. J. Mickley (2011).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Impacts of future climate change and effects of biogenic emissions on surface ozone and particulate matter concentrations in the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U.S.</w:t>
          </w:r>
        </w:smartTag>
      </w:smartTag>
      <w:r>
        <w:rPr>
          <w:rFonts w:ascii="Times New Roman" w:hAnsi="Times New Roman"/>
          <w:color w:val="000000"/>
        </w:rPr>
        <w:t>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&lt;/i&gt;&lt;u&gt;</w:t>
      </w:r>
      <w:r w:rsidRPr="00086F88">
        <w:rPr>
          <w:rFonts w:ascii="Times New Roman" w:hAnsi="Times New Roman"/>
          <w:i/>
          <w:color w:val="000000"/>
        </w:rPr>
        <w:t>Atmospheric Chemistry and Physics Discussions</w:t>
      </w:r>
      <w:r w:rsidRPr="00086F88">
        <w:rPr>
          <w:rFonts w:ascii="Times New Roman" w:hAnsi="Times New Roman"/>
          <w:color w:val="000000"/>
        </w:rPr>
        <w:t>.,</w:t>
      </w:r>
      <w:r>
        <w:rPr>
          <w:rFonts w:ascii="Times New Roman" w:hAnsi="Times New Roman"/>
          <w:color w:val="000000"/>
        </w:rPr>
        <w:t xml:space="preserve"> &lt;/u&gt;</w:t>
      </w:r>
      <w:r w:rsidRPr="00086F88">
        <w:rPr>
          <w:rFonts w:ascii="Times New Roman" w:hAnsi="Times New Roman"/>
          <w:color w:val="000000"/>
        </w:rPr>
        <w:t xml:space="preserve"> Volume 11, Number 1, 2183-2231.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</w:t>
      </w:r>
      <w:r>
        <w:rPr>
          <w:rFonts w:ascii="Symbol" w:hAnsi="Symbol"/>
          <w:color w:val="000000"/>
        </w:rPr>
        <w:t>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Li, L., C. H. Chen,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C. Huang, D. G. Streets, H. Y. Huang, G. F. Zhang, Y. J. Wang, C. J. Jang, H. L. Wang, Y. R. Chen, and J. M. Fu (2011).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Air quality and emissions in the Yangtze River </w:t>
      </w:r>
      <w:smartTag w:uri="urn:schemas-microsoft-com:office:smarttags" w:element="City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Delta</w:t>
          </w:r>
        </w:smartTag>
        <w:r w:rsidRPr="00086F88">
          <w:rPr>
            <w:rFonts w:ascii="Times New Roman" w:hAnsi="Times New Roman"/>
            <w:color w:val="000000"/>
          </w:rPr>
          <w:t xml:space="preserve">, </w:t>
        </w:r>
        <w:smartTag w:uri="urn:schemas-microsoft-com:office:smarttags" w:element="country-region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Atmos. Chem. Phys</w:t>
      </w:r>
      <w:r w:rsidRPr="00086F88">
        <w:rPr>
          <w:rFonts w:ascii="Times New Roman" w:hAnsi="Times New Roman"/>
          <w:color w:val="000000"/>
        </w:rPr>
        <w:t>.,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11, 1621-1639, doi:10.5194/acp-11-1621-2011.</w:t>
      </w:r>
    </w:p>
    <w:p w:rsidR="00482CDA" w:rsidRDefault="00482CDA" w:rsidP="00D272B8">
      <w:pPr>
        <w:rPr>
          <w:rFonts w:ascii="Times New Roman" w:hAnsi="Times New Roman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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Wang, Q. Z., G. S. Zhuang, J. Li, K. Huang, </w:t>
      </w:r>
      <w:r>
        <w:rPr>
          <w:rFonts w:ascii="Times New Roman" w:hAnsi="Times New Roman"/>
          <w:color w:val="000000"/>
        </w:rPr>
        <w:t xml:space="preserve">R. Zhang, Y.L. Jiang, </w:t>
      </w:r>
      <w:r w:rsidRPr="00086F88">
        <w:rPr>
          <w:rFonts w:ascii="Times New Roman" w:hAnsi="Times New Roman"/>
          <w:color w:val="000000"/>
        </w:rPr>
        <w:t xml:space="preserve">Y. F. Lin,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</w:t>
      </w:r>
      <w:r>
        <w:rPr>
          <w:rFonts w:ascii="Times New Roman" w:hAnsi="Times New Roman"/>
          <w:color w:val="000000"/>
        </w:rPr>
        <w:t>1</w:t>
      </w:r>
      <w:r w:rsidRPr="00086F88">
        <w:rPr>
          <w:rFonts w:ascii="Times New Roman" w:hAnsi="Times New Roman"/>
          <w:color w:val="000000"/>
        </w:rPr>
        <w:t xml:space="preserve">),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Mixing of dust with pollution on the transport path of Asian dust--- revealed from the aerosol over Yulin, the north edge of Loess Plateau,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&lt;u&gt; </w:t>
      </w:r>
      <w:r w:rsidRPr="00086F88">
        <w:rPr>
          <w:rFonts w:ascii="Times New Roman" w:hAnsi="Times New Roman"/>
          <w:i/>
          <w:color w:val="000000"/>
        </w:rPr>
        <w:t>Science of the Total Environment</w:t>
      </w:r>
      <w:r w:rsidRPr="00086F88">
        <w:rPr>
          <w:rFonts w:ascii="Times New Roman" w:hAnsi="Times New Roman"/>
          <w:color w:val="000000"/>
        </w:rPr>
        <w:t>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409, 573–581, doi:10.1016/j.scitotenv.2010.10.032.</w:t>
      </w:r>
    </w:p>
    <w:p w:rsidR="00482CDA" w:rsidRDefault="00482CDA" w:rsidP="006F6BD8">
      <w:pPr>
        <w:pBdr>
          <w:bottom w:val="single" w:sz="6" w:space="1" w:color="auto"/>
        </w:pBd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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J. Calcagno, W. T. Davis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Evaluation of Noise Level, Whole-body Vibration and Air Quality inside the Cab of Heavy-Duty Diesel Vehicles during Conditions of Parked Engine-idling and On-road Driving,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Journal of Transportation Research Board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No. 2194, 29-36.</w:t>
      </w: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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Fu, Q., G. Zhuang, J. Li, K. Huang,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T. Lu, M. Chen, Q. Wang, Y. Chen, C. Xu, B. Hou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The source, long-range transport, and characteristics of the highest-recorded floating dust occurred at </w:t>
      </w:r>
      <w:smartTag w:uri="urn:schemas-microsoft-com:office:smarttags" w:element="City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Shanghai</w:t>
          </w:r>
        </w:smartTag>
      </w:smartTag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Journal of Geophysical Research.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D00K29, doi:10.1029/2009JD013208. </w:t>
      </w:r>
    </w:p>
    <w:p w:rsidR="00482CDA" w:rsidRDefault="00482CDA" w:rsidP="00D272B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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Huang, K., G. Zhuang, J. Li, Q. Wang, Y. Sun, Y. Lin,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(2010).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The mixing of Asian dust with pollution aerosol and the transformation of aerosol components during the dust storm over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 in spring, 2007.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Journal of Geophysical Research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D00K13, doi:10.1029/2009JD013145.</w:t>
      </w: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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Huang, K. G. Zhuang, Y. Lin, J. Li, Y. Sun, W. Zhang,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(2010).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Relation between optical and chemical properties of dust aerosol over </w:t>
      </w:r>
      <w:smartTag w:uri="urn:schemas-microsoft-com:office:smarttags" w:element="City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Beijing</w:t>
          </w:r>
        </w:smartTag>
        <w:r w:rsidRPr="00086F88">
          <w:rPr>
            <w:rFonts w:ascii="Times New Roman" w:hAnsi="Times New Roman"/>
            <w:color w:val="000000"/>
          </w:rPr>
          <w:t xml:space="preserve">, </w:t>
        </w:r>
        <w:smartTag w:uri="urn:schemas-microsoft-com:office:smarttags" w:element="country-region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Journal of Geophysical Research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D00K16, doi:10.1029/2009JD013212.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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Kim, Y.,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>, and T. L. Miller (2010).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Improving Ozone Modeling in Complex Terrain at a Fine Grid Resolution: Part I-Examinations of Analysis Nudging and all PBL Schemes associated with LSMs in Meteorological Model.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Atmospheric Environment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44, 523-532.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i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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Kim, Y.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Improving Ozone Modeling in Complex Terrain at a Fine Grid Resolution-Part </w:t>
      </w:r>
      <w:r w:rsidRPr="00086F88">
        <w:rPr>
          <w:rFonts w:ascii="SimSun" w:eastAsia="SimSun" w:hAnsi="SimSun" w:cs="SimSun" w:hint="eastAsia"/>
          <w:color w:val="000000"/>
        </w:rPr>
        <w:t>Ⅱ</w:t>
      </w:r>
      <w:r w:rsidRPr="00086F88">
        <w:rPr>
          <w:rFonts w:ascii="Times New Roman" w:hAnsi="Times New Roman"/>
          <w:color w:val="000000"/>
        </w:rPr>
        <w:t>: Influence of schemes in MM5 on Daily Maximum 8-hour ozone concentrations and RRF (Relative Reduction Factors) for SIPs in the nonattainment areas.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Atmospheric Environment,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 xml:space="preserve"> </w:t>
      </w:r>
      <w:r w:rsidRPr="00086F88">
        <w:rPr>
          <w:rFonts w:ascii="Times New Roman" w:hAnsi="Times New Roman"/>
          <w:color w:val="000000"/>
        </w:rPr>
        <w:t>44, 2116-2124</w:t>
      </w:r>
      <w:r w:rsidRPr="00086F88">
        <w:rPr>
          <w:rFonts w:ascii="Times New Roman" w:hAnsi="Times New Roman"/>
          <w:i/>
          <w:color w:val="000000"/>
        </w:rPr>
        <w:t>.</w:t>
      </w: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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Kwok, R., J. C.H. Fung, A. K.H. Lau,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(2010).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Numerical study on seasonal variations of gaseous pollutants and particulate matters in Hong Kong/Pearl River Delta Region.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Journal of Geophysical Research,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D16308, doi:10.1029/2009JD012809.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i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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Lam, Y. F.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(2010).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Corrigendum to "A novel downscaling technique for the linkage of global and regional air quality modeling".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&lt;u&gt; 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Atmos. Chem. Phys.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10, 4013-4031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i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>
        <w:rPr>
          <w:rFonts w:ascii="Symbol" w:hAnsi="Symbol"/>
          <w:color w:val="000000"/>
        </w:rPr>
        <w:t>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Li, C., S. C. Tsay,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R. Dickerson, Q. Ji, S. Bell, Y. Gao, W. Zhang, J. Huang, Z. Li, H. Chen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Anthropogenic Air Pollution Observed near Dust Source Regions in </w:t>
      </w:r>
      <w:smartTag w:uri="urn:schemas-microsoft-com:office:smarttags" w:element="place">
        <w:r w:rsidRPr="00086F88">
          <w:rPr>
            <w:rFonts w:ascii="Times New Roman" w:hAnsi="Times New Roman"/>
            <w:color w:val="000000"/>
          </w:rPr>
          <w:t>Northwestern China</w:t>
        </w:r>
      </w:smartTag>
      <w:r w:rsidRPr="00086F88">
        <w:rPr>
          <w:rFonts w:ascii="Times New Roman" w:hAnsi="Times New Roman"/>
          <w:color w:val="000000"/>
        </w:rPr>
        <w:t xml:space="preserve"> during Springtime 2008.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Journal of Geophysical Research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D00K22, doi:10.1029/2009JD013659.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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>Li, J., K. Huang, Q. Wang, Y. Lin, J. Huang,</w:t>
      </w:r>
      <w:r w:rsidRPr="00086F88">
        <w:rPr>
          <w:rFonts w:ascii="Times New Roman" w:hAnsi="Times New Roman"/>
          <w:b/>
          <w:color w:val="000000"/>
        </w:rPr>
        <w:t xml:space="preserve"> J. S. Fu,</w:t>
      </w:r>
      <w:r w:rsidRPr="00086F88">
        <w:rPr>
          <w:rFonts w:ascii="Times New Roman" w:hAnsi="Times New Roman"/>
          <w:color w:val="000000"/>
        </w:rPr>
        <w:t xml:space="preserve"> G, Zhuang (2010)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Characteristics and source of black carbon over Taklimakan Desert.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 xml:space="preserve"> Science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i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i/>
          <w:color w:val="000000"/>
        </w:rPr>
        <w:t>, Chemistry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53(5): 1-8.</w:t>
      </w: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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Sun, Y., G. Zhuang, K. Huang, J. Li, Q. Wang, Y. Wang, Y. Lin,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W. Zhang, A. Tang, X. Zhao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Asian dust over northern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 and its impact on the downstream regional aerosol chemistry in 2004.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Journal of Geophysical Research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115, D00K09, doi:10.1029/2009JD012757.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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Wang, L., J. Carey, Y. Zhang, K. Wang, Q. Zhang, D. Streets, </w:t>
      </w:r>
      <w:r w:rsidRPr="00086F88">
        <w:rPr>
          <w:rFonts w:ascii="Times New Roman" w:hAnsi="Times New Roman"/>
          <w:b/>
          <w:color w:val="000000"/>
        </w:rPr>
        <w:t>J. Fu</w:t>
      </w:r>
      <w:r w:rsidRPr="00086F88">
        <w:rPr>
          <w:rFonts w:ascii="Times New Roman" w:hAnsi="Times New Roman"/>
          <w:color w:val="000000"/>
        </w:rPr>
        <w:t xml:space="preserve">, Y. Lei, J. Schreifels, K. He, J. Hao, Y. F. Lam, J. Lin, N. Meskhidze, S. Voorhees, D. Evarts, S. Phillips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Assessment of air quality beneﬁts from national air pollution control policies in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. Part I: Background, emission scenarios and evaluation of meteorological predictions.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Atmospheric Environment,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44, 3442-3448.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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Wang, L., J. Carey, Y. Zhang, K. Wang, Q. Zhang, D. Streets, </w:t>
      </w:r>
      <w:r w:rsidRPr="00086F88">
        <w:rPr>
          <w:rFonts w:ascii="Times New Roman" w:hAnsi="Times New Roman"/>
          <w:b/>
          <w:color w:val="000000"/>
        </w:rPr>
        <w:t>J. Fu</w:t>
      </w:r>
      <w:r w:rsidRPr="00086F88">
        <w:rPr>
          <w:rFonts w:ascii="Times New Roman" w:hAnsi="Times New Roman"/>
          <w:color w:val="000000"/>
        </w:rPr>
        <w:t xml:space="preserve">, Y. Lei, J. Schreifels, K. He, J. Hao, Y. F. Lam, J. Lin, N. Meskhidze, S. Voorhees, D. Evarts, S. Phillips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Assessment of air quality beneﬁts from national air pollution control policies in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. Part II: Evaluation of air quality predictions and air quality beneﬁts assessment.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Atmospheric Environment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44, 3449-3457.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D272B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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Zhang, W., G. Zhuang K. Huang, J. Li, R. Zhang, Q. Wang Y. Sun,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Y. Chen, D. Xu, W. Wang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Mixing and transformation of Asian dust with pollution in the two dust storms over the northern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 in 2006,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i/>
          <w:color w:val="000000"/>
        </w:rPr>
        <w:t>Atmospheric Environment</w:t>
      </w:r>
      <w:r w:rsidRPr="00086F88">
        <w:rPr>
          <w:rFonts w:ascii="Times New Roman" w:hAnsi="Times New Roman"/>
          <w:color w:val="000000"/>
        </w:rPr>
        <w:t>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44, 3394-3403.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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Zhou, Y.,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G. Zhuang, J. I. Levy (2010).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Risk-Based Prioritization Among Air Pollution Control Strategies in the Yangtze River </w:t>
      </w:r>
      <w:smartTag w:uri="urn:schemas-microsoft-com:office:smarttags" w:element="City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Delta</w:t>
          </w:r>
        </w:smartTag>
        <w:r w:rsidRPr="00086F88">
          <w:rPr>
            <w:rFonts w:ascii="Times New Roman" w:hAnsi="Times New Roman"/>
            <w:color w:val="000000"/>
          </w:rPr>
          <w:t xml:space="preserve">, </w:t>
        </w:r>
        <w:smartTag w:uri="urn:schemas-microsoft-com:office:smarttags" w:element="country-region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>.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Environmental Health Perspectives</w:t>
      </w:r>
      <w:r w:rsidRPr="00086F88">
        <w:rPr>
          <w:rFonts w:ascii="Times New Roman" w:hAnsi="Times New Roman"/>
          <w:color w:val="000000"/>
        </w:rPr>
        <w:t>,</w:t>
      </w:r>
      <w:r w:rsidRPr="00D272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118:1204-1210. doi:10.1289/ehp.1001991.</w:t>
      </w:r>
    </w:p>
    <w:p w:rsidR="00482CDA" w:rsidRDefault="00482CDA" w:rsidP="006F6BD8">
      <w:pPr>
        <w:pBdr>
          <w:bottom w:val="single" w:sz="6" w:space="1" w:color="auto"/>
        </w:pBd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9C5C7E">
      <w:pPr>
        <w:rPr>
          <w:rFonts w:ascii="Symbol" w:hAnsi="Symbol"/>
          <w:color w:val="000000"/>
        </w:rPr>
      </w:pPr>
    </w:p>
    <w:p w:rsidR="00482CDA" w:rsidRDefault="00482CDA" w:rsidP="002D2B85">
      <w:pPr>
        <w:ind w:left="360" w:hanging="360"/>
        <w:rPr>
          <w:rFonts w:ascii="Times New Roman" w:hAnsi="Times New Roman"/>
          <w:color w:val="231F2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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Diaz, </w:t>
      </w:r>
      <w:smartTag w:uri="urn:schemas-microsoft-com:office:smarttags" w:element="City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L.A.</w:t>
          </w:r>
        </w:smartTag>
      </w:smartTag>
      <w:r w:rsidRPr="00086F88">
        <w:rPr>
          <w:rFonts w:ascii="Times New Roman" w:hAnsi="Times New Roman"/>
          <w:color w:val="000000"/>
        </w:rPr>
        <w:t xml:space="preserve">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and G. D. Reed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Seasonal Distribution and Modeling of Diesel Particulate Matter in the Southeast US.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</w:t>
      </w:r>
      <w:r w:rsidRPr="00086F88">
        <w:rPr>
          <w:rFonts w:ascii="Times New Roman" w:hAnsi="Times New Roman"/>
          <w:i/>
          <w:color w:val="000000"/>
        </w:rPr>
        <w:t>Environment International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</w:t>
      </w:r>
      <w:r w:rsidRPr="00086F88">
        <w:rPr>
          <w:rFonts w:ascii="Times New Roman" w:hAnsi="Times New Roman"/>
          <w:color w:val="231F20"/>
        </w:rPr>
        <w:t>35, 956–964.</w:t>
      </w:r>
    </w:p>
    <w:p w:rsidR="00482CDA" w:rsidRDefault="00482CDA" w:rsidP="002D2B85">
      <w:pPr>
        <w:ind w:left="360" w:hanging="360"/>
        <w:rPr>
          <w:rFonts w:ascii="Times New Roman" w:hAnsi="Times New Roman"/>
          <w:color w:val="231F2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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F.L. Yeh, C. J. Carey, R. J. Chen and M. T. Chuang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Air Quality Modelling – An Investigation of The Merits of CMAQ In The Analysis of Trans-boundary Air Pollution From Continents to </w:t>
      </w:r>
      <w:smartTag w:uri="urn:schemas-microsoft-com:office:smarttags" w:element="PlaceName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Small</w:t>
          </w:r>
        </w:smartTag>
        <w:r w:rsidRPr="00086F88">
          <w:rPr>
            <w:rFonts w:ascii="Times New Roman" w:hAnsi="Times New Roman"/>
            <w:color w:val="000000"/>
          </w:rPr>
          <w:t xml:space="preserve"> </w:t>
        </w:r>
        <w:smartTag w:uri="urn:schemas-microsoft-com:office:smarttags" w:element="PlaceType">
          <w:r w:rsidRPr="00086F88">
            <w:rPr>
              <w:rFonts w:ascii="Times New Roman" w:hAnsi="Times New Roman"/>
              <w:color w:val="000000"/>
            </w:rPr>
            <w:t>Islands</w:t>
          </w:r>
        </w:smartTag>
      </w:smartTag>
      <w:r w:rsidRPr="00086F88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</w:t>
      </w:r>
      <w:r w:rsidRPr="00086F88">
        <w:rPr>
          <w:rFonts w:ascii="Times New Roman" w:hAnsi="Times New Roman"/>
          <w:i/>
          <w:color w:val="000000"/>
        </w:rPr>
        <w:t>International Journal of Environmental Technology and Management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, Vol. 10, 22-31.</w:t>
      </w:r>
    </w:p>
    <w:p w:rsidR="00482CDA" w:rsidRDefault="00482CDA" w:rsidP="002D2B85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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Streets, D. G., Jang, C. J., Hao, J., He, K., Wang, L., Zhang, Q.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Modeling Regional/Urban Ozone and Particulate Matter in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086F88">
              <w:rPr>
                <w:rFonts w:ascii="Times New Roman" w:hAnsi="Times New Roman"/>
                <w:color w:val="000000"/>
              </w:rPr>
              <w:t>Beijing</w:t>
            </w:r>
          </w:smartTag>
          <w:r w:rsidRPr="00086F88">
            <w:rPr>
              <w:rFonts w:ascii="Times New Roman" w:hAnsi="Times New Roman"/>
              <w:color w:val="000000"/>
            </w:rPr>
            <w:t xml:space="preserve">, </w:t>
          </w:r>
          <w:smartTag w:uri="urn:schemas-microsoft-com:office:smarttags" w:element="country-region">
            <w:r w:rsidRPr="00086F88">
              <w:rPr>
                <w:rFonts w:ascii="Times New Roman" w:hAnsi="Times New Roman"/>
                <w:color w:val="000000"/>
              </w:rPr>
              <w:t>China</w:t>
            </w:r>
          </w:smartTag>
        </w:smartTag>
      </w:smartTag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</w:t>
      </w:r>
      <w:r w:rsidRPr="00086F88">
        <w:rPr>
          <w:rFonts w:ascii="Times New Roman" w:hAnsi="Times New Roman"/>
          <w:i/>
          <w:color w:val="000000"/>
        </w:rPr>
        <w:t>Journal of Air and Waste Management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59, 37-44.</w:t>
      </w: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b/>
          <w:color w:val="000000"/>
        </w:rPr>
      </w:pPr>
      <w:r>
        <w:rPr>
          <w:rFonts w:ascii="Symbol" w:hAnsi="Symbol"/>
          <w:color w:val="000000"/>
        </w:rPr>
        <w:t></w:t>
      </w:r>
      <w:r>
        <w:rPr>
          <w:rFonts w:ascii="Symbol" w:hAnsi="Symbol"/>
          <w:color w:val="000000"/>
        </w:rPr>
        <w:t>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Hou, X., G. Zhuang, Y. Lin, J. Li, Y. Jiang,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The emission of fine organic aerosol from the traditional charcoal broiling in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China</w:t>
          </w:r>
        </w:smartTag>
      </w:smartTag>
      <w:r w:rsidRPr="00086F88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</w:t>
      </w:r>
      <w:r w:rsidRPr="00086F88">
        <w:rPr>
          <w:rFonts w:ascii="Times New Roman" w:hAnsi="Times New Roman"/>
          <w:i/>
          <w:color w:val="000000"/>
        </w:rPr>
        <w:t>Journal of Atmospheric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i/>
          <w:color w:val="000000"/>
        </w:rPr>
        <w:t>Chemistry</w:t>
      </w:r>
      <w:r w:rsidRPr="00086F88">
        <w:rPr>
          <w:rFonts w:ascii="Times New Roman" w:hAnsi="Times New Roman"/>
          <w:b/>
          <w:i/>
          <w:color w:val="000000"/>
        </w:rPr>
        <w:t>,</w:t>
      </w:r>
      <w:r w:rsidRPr="00086F88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Volume 61, Issue 2 (2008), Page 119-131.</w:t>
      </w:r>
      <w:r w:rsidRPr="00086F88">
        <w:rPr>
          <w:rFonts w:ascii="Times New Roman" w:hAnsi="Times New Roman"/>
          <w:b/>
          <w:color w:val="000000"/>
        </w:rPr>
        <w:t xml:space="preserve"> </w:t>
      </w:r>
    </w:p>
    <w:p w:rsidR="00482CDA" w:rsidRPr="002D2B85" w:rsidRDefault="00482CDA" w:rsidP="002D2B85">
      <w:pPr>
        <w:ind w:left="360" w:hanging="360"/>
        <w:rPr>
          <w:rFonts w:ascii="Times New Roman" w:hAnsi="Times New Roman"/>
          <w:b/>
          <w:color w:val="231F2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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Lam, Y-F. and </w:t>
      </w:r>
      <w:r w:rsidRPr="00086F88">
        <w:rPr>
          <w:rFonts w:ascii="Times New Roman" w:hAnsi="Times New Roman"/>
          <w:b/>
          <w:color w:val="000000"/>
        </w:rPr>
        <w:t>J. S. Fu*</w:t>
      </w:r>
      <w:r w:rsidRPr="00086F88">
        <w:rPr>
          <w:rFonts w:ascii="Times New Roman" w:hAnsi="Times New Roman"/>
          <w:color w:val="000000"/>
        </w:rPr>
        <w:t xml:space="preserve"> (2009).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A novel downscaling technique for the linkage of global and regional air quality modeling.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Atmos. Chem. Phys.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9, 9169–9185.</w:t>
      </w: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2D2B85">
      <w:pPr>
        <w:pBdr>
          <w:bottom w:val="single" w:sz="6" w:space="0" w:color="auto"/>
        </w:pBd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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Li, J., G. Zhuang, K. Huang, Y. Lin, Q. Wang, Y. Guo, J. Guo, S. Yu,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The Chemistry of heavy haze over </w:t>
      </w:r>
      <w:smartTag w:uri="urn:schemas-microsoft-com:office:smarttags" w:element="City">
        <w:r w:rsidRPr="00086F88">
          <w:rPr>
            <w:rFonts w:ascii="Times New Roman" w:hAnsi="Times New Roman"/>
            <w:color w:val="000000"/>
          </w:rPr>
          <w:t>Urumqi</w:t>
        </w:r>
      </w:smartTag>
      <w:r w:rsidRPr="00086F88">
        <w:rPr>
          <w:rFonts w:ascii="Times New Roman" w:hAnsi="Times New Roman"/>
          <w:color w:val="000000"/>
        </w:rPr>
        <w:t xml:space="preserve">, central </w:t>
      </w:r>
      <w:smartTag w:uri="urn:schemas-microsoft-com:office:smarttags" w:element="place">
        <w:r w:rsidRPr="00086F88">
          <w:rPr>
            <w:rFonts w:ascii="Times New Roman" w:hAnsi="Times New Roman"/>
            <w:color w:val="000000"/>
          </w:rPr>
          <w:t>Asia</w:t>
        </w:r>
      </w:smartTag>
      <w:r w:rsidRPr="00086F88">
        <w:rPr>
          <w:rFonts w:ascii="Times New Roman" w:hAnsi="Times New Roman"/>
          <w:color w:val="000000"/>
        </w:rPr>
        <w:t>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Journal of Atmospheric Chemistry,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Volume 61, Issue 1, Page 57-72.</w:t>
      </w:r>
    </w:p>
    <w:p w:rsidR="00482CDA" w:rsidRDefault="00482CDA" w:rsidP="002D2B85">
      <w:pPr>
        <w:pBdr>
          <w:bottom w:val="single" w:sz="6" w:space="0" w:color="auto"/>
        </w:pBd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2D2B85">
      <w:pPr>
        <w:pBdr>
          <w:bottom w:val="single" w:sz="6" w:space="0" w:color="auto"/>
        </w:pBd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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Zhang, Q., D. G. Streets, G. R. Carmichael, K. He, H. Huo, A. Kannari, Z. Klimont, I. Park, S. Reddy,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D. Chen, L. Duan, Y. Lei, L. Wang, and Z. Yao (2009).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Asian emissions in 2006 for the NASA INTEX-B mission,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Atmos. Chem. Phys.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9, 5131-5153.</w:t>
      </w:r>
    </w:p>
    <w:p w:rsidR="00482CDA" w:rsidRDefault="00482CDA" w:rsidP="002D2B85">
      <w:pPr>
        <w:pBdr>
          <w:bottom w:val="single" w:sz="6" w:space="0" w:color="auto"/>
        </w:pBd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2D2B85">
      <w:pPr>
        <w:pBdr>
          <w:bottom w:val="single" w:sz="6" w:space="0" w:color="auto"/>
        </w:pBd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231F2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b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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Carmichael, G. R., T. Sakurai, D. Streets, Y. Hozumi, H. Ueda, S.U. Park, C. Fung, Z. Han, M. Kajino, M. Engardt, C. Bennet, H. Hayami, K. Sartelet, T. Holloway, Z. Wang, A. Kannari,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K. Matsuda, N. Thongboonchoo, M. Amann (2008).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MICS-Asia II: The Model Intercomparison Study for </w:t>
      </w:r>
      <w:smartTag w:uri="urn:schemas-microsoft-com:office:smarttags" w:element="place">
        <w:r w:rsidRPr="00086F88">
          <w:rPr>
            <w:rFonts w:ascii="Times New Roman" w:hAnsi="Times New Roman"/>
            <w:color w:val="000000"/>
          </w:rPr>
          <w:t>Asia</w:t>
        </w:r>
      </w:smartTag>
      <w:r w:rsidRPr="00086F88">
        <w:rPr>
          <w:rFonts w:ascii="Times New Roman" w:hAnsi="Times New Roman"/>
          <w:color w:val="000000"/>
        </w:rPr>
        <w:t xml:space="preserve"> Phase II: Methodology and Overview of Findings.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 </w:t>
      </w:r>
      <w:r w:rsidRPr="00086F88">
        <w:rPr>
          <w:rFonts w:ascii="Times New Roman" w:hAnsi="Times New Roman"/>
          <w:i/>
          <w:color w:val="000000"/>
        </w:rPr>
        <w:t>Atmospheric Environment,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42, 3468-3490.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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Chuang, M.T.,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>, C. J. Jang, C.C. Chan</w:t>
      </w:r>
      <w:r w:rsidRPr="00086F88">
        <w:rPr>
          <w:rFonts w:ascii="Times New Roman" w:hAnsi="Times New Roman"/>
          <w:b/>
          <w:color w:val="000000"/>
        </w:rPr>
        <w:t xml:space="preserve">, </w:t>
      </w:r>
      <w:r w:rsidRPr="00086F88">
        <w:rPr>
          <w:rFonts w:ascii="Times New Roman" w:hAnsi="Times New Roman"/>
          <w:color w:val="000000"/>
        </w:rPr>
        <w:t xml:space="preserve">P.C. Ni, C.T. Lee (2008).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Simulation of A Long-range Transport Aerosols from the Asian Continent to </w:t>
      </w:r>
      <w:smartTag w:uri="urn:schemas-microsoft-com:office:smarttags" w:element="country-region">
        <w:smartTag w:uri="urn:schemas-microsoft-com:office:smarttags" w:element="place">
          <w:r w:rsidRPr="00086F88">
            <w:rPr>
              <w:rFonts w:ascii="Times New Roman" w:hAnsi="Times New Roman"/>
              <w:color w:val="000000"/>
            </w:rPr>
            <w:t>Taiwan</w:t>
          </w:r>
        </w:smartTag>
      </w:smartTag>
      <w:r w:rsidRPr="00086F88">
        <w:rPr>
          <w:rFonts w:ascii="Times New Roman" w:hAnsi="Times New Roman"/>
          <w:color w:val="000000"/>
        </w:rPr>
        <w:t xml:space="preserve"> by a Southward Asian High-pressure System.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 xml:space="preserve">Science of the Total Environment,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406, 168-179.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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Díaz, </w:t>
      </w:r>
      <w:smartTag w:uri="urn:schemas-microsoft-com:office:smarttags" w:element="City">
        <w:r w:rsidRPr="00086F88">
          <w:rPr>
            <w:rFonts w:ascii="Times New Roman" w:hAnsi="Times New Roman"/>
            <w:color w:val="000000"/>
          </w:rPr>
          <w:t>L.A.</w:t>
        </w:r>
      </w:smartTag>
      <w:r w:rsidRPr="00086F88">
        <w:rPr>
          <w:rFonts w:ascii="Times New Roman" w:hAnsi="Times New Roman"/>
          <w:color w:val="000000"/>
        </w:rPr>
        <w:t xml:space="preserve">, </w:t>
      </w:r>
      <w:r w:rsidRPr="00086F88">
        <w:rPr>
          <w:rFonts w:ascii="Times New Roman" w:hAnsi="Times New Roman"/>
          <w:b/>
          <w:color w:val="000000"/>
        </w:rPr>
        <w:t>J. S. Fu*</w:t>
      </w:r>
      <w:r w:rsidRPr="00086F88">
        <w:rPr>
          <w:rFonts w:ascii="Times New Roman" w:hAnsi="Times New Roman"/>
          <w:color w:val="000000"/>
        </w:rPr>
        <w:t xml:space="preserve">, and G. D. Reed (2008)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Modeling and Source Apportionment of Diesel Particulate Matter in the </w:t>
      </w:r>
      <w:smartTag w:uri="urn:schemas-microsoft-com:office:smarttags" w:element="place">
        <w:r w:rsidRPr="00086F88">
          <w:rPr>
            <w:rFonts w:ascii="Times New Roman" w:hAnsi="Times New Roman"/>
            <w:color w:val="000000"/>
          </w:rPr>
          <w:t>Southeastern United States</w:t>
        </w:r>
      </w:smartTag>
      <w:r w:rsidRPr="00086F88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Environment International,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 34, 1-11.</w:t>
      </w: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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Díaz-Robles, L. A., J. C. Ortega,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G. D. Reed, J.C. Chow, J.G. Watson, and J. A. Moncada-Herrera (2008).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 Hybrid ARIMA and Artificial Neural Networks Model to Forecast Particulate Matter in Urban Areas: The Case of Temuco, Chile.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Atmospheric Environment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42, 8331-8340.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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>, C. C. Jang, D. G. Streets, Z. Li, R. Kwok, R. Park, Z. Han (2008).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MICS-Asia II: Evaluating Gaseous Pollutants in East Asia Using An Advanced Modeling System: Models-3/CMAQ System.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Atmospheric Environment,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42, 3571–3583.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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Li, L., C. Chen, C. Huang, H. Huang,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C. J. Jang, D. G. Streets (2008)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Regional Air Pollution Characteristics: Simulation of Ozone and PM2.5 Over Yangtze River Delta Region.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Environmental Science,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Vol 29, No. 1, 238-247.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>
        <w:rPr>
          <w:rFonts w:ascii="Symbol" w:hAnsi="Symbol"/>
          <w:color w:val="000000"/>
        </w:rPr>
        <w:t>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Xu, J., Zhang, Y., </w:t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and Wang, W (2008).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Process Analysis of Typical Ozone Episode in Summer over Beijing Area,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Science of the Total Environment,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399, 147-157.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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Wang, L., J. Hao, K. He, S. Wang, J. Li, Q. Zhang, D. Streets,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C. J. Jang, H. Takekawa and S. Chatani (2008)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Modeling Study on PM10 Pollution in Beijing: Regional Contributions and Control Implications,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Journal of Air and Waste Management,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58: 1057-1069.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D272B8" w:rsidRDefault="00482CDA" w:rsidP="00D272B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9C5C7E">
      <w:pPr>
        <w:rPr>
          <w:rFonts w:ascii="Symbol" w:hAnsi="Symbol"/>
          <w:color w:val="000000"/>
        </w:rPr>
      </w:pP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  <w:r>
        <w:rPr>
          <w:rFonts w:ascii="Symbol" w:hAnsi="Symbol"/>
          <w:color w:val="000000"/>
        </w:rPr>
        <w:t></w:t>
      </w: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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Doraiswamy P., W. T. Davis, T. L. Miller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(2007)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Source Apportionment of  Fine Particles in Tennessee using A SOURCE-ORIENTED Model.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 </w:t>
      </w:r>
      <w:r w:rsidRPr="00086F88">
        <w:rPr>
          <w:rFonts w:ascii="Times New Roman" w:hAnsi="Times New Roman"/>
          <w:i/>
          <w:color w:val="000000"/>
        </w:rPr>
        <w:t>Journal of Air and Waste Management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57, 407-419.</w:t>
      </w:r>
    </w:p>
    <w:p w:rsidR="00482CDA" w:rsidRDefault="00482CDA" w:rsidP="009C5C7E">
      <w:pPr>
        <w:rPr>
          <w:rFonts w:ascii="Symbol" w:hAnsi="Symbol"/>
          <w:color w:val="000000"/>
        </w:rPr>
      </w:pPr>
    </w:p>
    <w:p w:rsidR="00482CDA" w:rsidRPr="00086F88" w:rsidRDefault="00482CDA" w:rsidP="002D2B85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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Miller, T. L.,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, B. Hromis, J. Storey, J. Parks (2007)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Diesel Truck Idling Emissions – Measurements At A PM2.5 Hot Spot, Transportation Research Records: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 </w:t>
      </w:r>
      <w:r w:rsidRPr="00086F88">
        <w:rPr>
          <w:rFonts w:ascii="Times New Roman" w:hAnsi="Times New Roman"/>
          <w:i/>
          <w:color w:val="000000"/>
        </w:rPr>
        <w:t>Journal of the Transportation Research Board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 No.2011, 49-56.</w:t>
      </w:r>
    </w:p>
    <w:p w:rsidR="00482CDA" w:rsidRDefault="00482CDA" w:rsidP="006F6BD8">
      <w:pPr>
        <w:ind w:left="360" w:hanging="360"/>
        <w:rPr>
          <w:rFonts w:ascii="Symbol" w:hAnsi="Symbol"/>
          <w:color w:val="000000"/>
        </w:rPr>
      </w:pPr>
    </w:p>
    <w:p w:rsidR="00482CDA" w:rsidRPr="00A1765B" w:rsidRDefault="00482CDA" w:rsidP="006F6BD8">
      <w:pPr>
        <w:ind w:left="360" w:hanging="360"/>
        <w:rPr>
          <w:rFonts w:ascii="Times New Roman" w:hAnsi="Times New Roman"/>
          <w:b/>
          <w:color w:val="0000FF"/>
        </w:rPr>
      </w:pPr>
      <w:r>
        <w:rPr>
          <w:rFonts w:ascii="Symbol" w:hAnsi="Symbol"/>
          <w:color w:val="000000"/>
        </w:rPr>
        <w:t></w:t>
      </w:r>
      <w:r w:rsidRPr="00A1765B">
        <w:rPr>
          <w:rFonts w:ascii="Arial" w:hAnsi="Arial"/>
          <w:color w:val="0000FF"/>
        </w:rPr>
        <w:tab/>
      </w:r>
      <w:r w:rsidRPr="00A1765B">
        <w:rPr>
          <w:rFonts w:ascii="Times New Roman" w:hAnsi="Times New Roman"/>
          <w:color w:val="0000FF"/>
        </w:rPr>
        <w:t xml:space="preserve">Streets, D. G., </w:t>
      </w:r>
      <w:r w:rsidRPr="00A1765B">
        <w:rPr>
          <w:rFonts w:ascii="Times New Roman" w:hAnsi="Times New Roman"/>
          <w:b/>
          <w:color w:val="0000FF"/>
        </w:rPr>
        <w:t>J. S. Fu</w:t>
      </w:r>
      <w:r w:rsidRPr="00A1765B">
        <w:rPr>
          <w:rFonts w:ascii="Times New Roman" w:hAnsi="Times New Roman"/>
          <w:color w:val="0000FF"/>
        </w:rPr>
        <w:t xml:space="preserve">, C. Jang, J. Hao, K. He, X. Tang, Y. Zhang, Z. Li, Q. Zhang, L. Wang, B. Wang, and C. Yu (2007)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</w:t>
      </w:r>
      <w:r w:rsidRPr="00A1765B">
        <w:rPr>
          <w:rFonts w:ascii="Times New Roman" w:hAnsi="Times New Roman"/>
          <w:b/>
          <w:color w:val="0000FF"/>
        </w:rPr>
        <w:t>Air quality during the 2008 Beijing Olympic games.</w:t>
      </w:r>
      <w:r w:rsidRPr="00A1765B">
        <w:rPr>
          <w:rFonts w:ascii="Times New Roman" w:hAnsi="Times New Roman"/>
          <w:color w:val="0000FF"/>
        </w:rPr>
        <w:t xml:space="preserve">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A1765B">
        <w:rPr>
          <w:rFonts w:ascii="Times New Roman" w:hAnsi="Times New Roman"/>
          <w:i/>
          <w:color w:val="0000FF"/>
        </w:rPr>
        <w:t>Atmospheric Environment</w:t>
      </w:r>
      <w:r w:rsidRPr="00A1765B">
        <w:rPr>
          <w:rFonts w:ascii="Times New Roman" w:hAnsi="Times New Roman"/>
          <w:color w:val="0000FF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A1765B">
        <w:rPr>
          <w:rFonts w:ascii="Times New Roman" w:hAnsi="Times New Roman"/>
          <w:color w:val="0000FF"/>
        </w:rPr>
        <w:t xml:space="preserve">41, (3), 480-492. </w:t>
      </w:r>
      <w:r w:rsidRPr="00A1765B">
        <w:rPr>
          <w:rFonts w:ascii="Times New Roman" w:hAnsi="Times New Roman"/>
          <w:b/>
          <w:color w:val="0000FF"/>
        </w:rPr>
        <w:t xml:space="preserve"> </w:t>
      </w:r>
    </w:p>
    <w:p w:rsidR="00482CDA" w:rsidRPr="00A1765B" w:rsidRDefault="00482CDA" w:rsidP="006F6BD8">
      <w:pPr>
        <w:ind w:left="360" w:hanging="360"/>
        <w:rPr>
          <w:rFonts w:ascii="Times New Roman" w:hAnsi="Times New Roman"/>
          <w:b/>
          <w:color w:val="0000FF"/>
        </w:rPr>
      </w:pPr>
      <w:r w:rsidRPr="00A1765B">
        <w:rPr>
          <w:rFonts w:ascii="Times New Roman" w:hAnsi="Times New Roman"/>
          <w:b/>
          <w:color w:val="0000FF"/>
        </w:rPr>
        <w:t xml:space="preserve">     One of the "Top-5 most cited articles" (No. 4 most cited at this moment) as published in Atmospheric Environment 2007-present. – a top tier journal on air pollution.</w:t>
      </w:r>
    </w:p>
    <w:p w:rsidR="00482CDA" w:rsidRDefault="00482CDA" w:rsidP="006F6BD8">
      <w:pPr>
        <w:pBdr>
          <w:bottom w:val="single" w:sz="6" w:space="1" w:color="auto"/>
        </w:pBdr>
        <w:ind w:left="360" w:hanging="360"/>
        <w:rPr>
          <w:rFonts w:ascii="Times New Roman" w:hAnsi="Times New Roman"/>
          <w:b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b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555555"/>
          <w:u w:val="single"/>
        </w:rPr>
      </w:pPr>
      <w:r>
        <w:rPr>
          <w:rFonts w:ascii="Symbol" w:hAnsi="Symbol"/>
          <w:color w:val="000000"/>
        </w:rPr>
        <w:t>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US-China Strategic Economic Dialogue (2007)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USEPA and SEPA, US-China Joint Economic Study: Economic Analyses of Energy Saving and Pollution Abatement Policies for the Electric Power Sectors of China and the United States,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One of Contributors and project member: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</w:t>
      </w:r>
      <w:r w:rsidRPr="00086F88">
        <w:rPr>
          <w:rFonts w:ascii="Times New Roman" w:hAnsi="Times New Roman"/>
          <w:color w:val="555555"/>
          <w:u w:val="single"/>
        </w:rPr>
        <w:t>http://www.epa.gov/airmarkets/international/china/JES_Summary.pdf</w:t>
      </w:r>
    </w:p>
    <w:p w:rsidR="00482CDA" w:rsidRDefault="00482CDA" w:rsidP="006F6BD8">
      <w:pPr>
        <w:pBdr>
          <w:bottom w:val="single" w:sz="6" w:space="1" w:color="auto"/>
        </w:pBdr>
        <w:ind w:left="360" w:hanging="360"/>
        <w:rPr>
          <w:rFonts w:ascii="Times New Roman" w:hAnsi="Times New Roman"/>
          <w:color w:val="555555"/>
          <w:u w:val="single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555555"/>
          <w:u w:val="single"/>
        </w:rPr>
      </w:pPr>
    </w:p>
    <w:p w:rsidR="00482CDA" w:rsidRDefault="00482CDA" w:rsidP="0098392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4    </w:t>
      </w:r>
      <w:r w:rsidRPr="00086F88">
        <w:rPr>
          <w:rFonts w:ascii="Times New Roman" w:hAnsi="Times New Roman"/>
          <w:b/>
          <w:color w:val="000000"/>
        </w:rPr>
        <w:t>Fu, J. S.</w:t>
      </w:r>
      <w:r w:rsidRPr="00086F88">
        <w:rPr>
          <w:rFonts w:ascii="Times New Roman" w:hAnsi="Times New Roman"/>
          <w:color w:val="000000"/>
        </w:rPr>
        <w:t xml:space="preserve">, E. D. Brill, Jr., and S. Ranjithan (2006).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Conjunctive Use of Models to Design Cost-Effective Ozone Control Strategies.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Journal of Air and Waste Management Association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56:800-809.</w:t>
      </w:r>
    </w:p>
    <w:p w:rsidR="00482CDA" w:rsidRDefault="00482CDA" w:rsidP="006F6BD8">
      <w:pPr>
        <w:ind w:left="360" w:hanging="360"/>
        <w:rPr>
          <w:rFonts w:ascii="Times New Roman" w:hAnsi="Times New Roman"/>
          <w:color w:val="555555"/>
          <w:u w:val="single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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Streets, D. G.,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>, C. Jang, J. Hao, K. He, X. Tang, Y. Zhang, Z. Li, Q. Zhang, L. Wang, B. Wang, and C. Yu (2006).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Highlighted in Editor’s Choice on Atmospheric Science Research: Clean Competition,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Science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vol 314, November 24.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D272B8">
      <w:pPr>
        <w:pBdr>
          <w:bottom w:val="single" w:sz="6" w:space="1" w:color="auto"/>
        </w:pBdr>
        <w:rPr>
          <w:rFonts w:ascii="Times New Roman" w:hAnsi="Times New Roman"/>
          <w:color w:val="000000"/>
        </w:rPr>
      </w:pPr>
    </w:p>
    <w:p w:rsidR="00482CDA" w:rsidRPr="00086F88" w:rsidRDefault="00482CDA" w:rsidP="0098392E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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Chen, R.J.C., P. Bloomfield,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(2003). 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An Evaluation of Alternative Forecasting Methods to Recreation Site Use.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 </w:t>
      </w:r>
      <w:r w:rsidRPr="00086F88">
        <w:rPr>
          <w:rFonts w:ascii="Times New Roman" w:hAnsi="Times New Roman"/>
          <w:i/>
          <w:color w:val="000000"/>
        </w:rPr>
        <w:t>Journal of Leisure Research</w:t>
      </w:r>
      <w:r w:rsidRPr="00086F88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35(4). 441-454.</w:t>
      </w:r>
    </w:p>
    <w:p w:rsidR="00482CDA" w:rsidRPr="00086F88" w:rsidRDefault="00482CDA" w:rsidP="00D272B8">
      <w:pPr>
        <w:rPr>
          <w:rFonts w:ascii="Times New Roman" w:hAnsi="Times New Roman"/>
          <w:color w:val="000000"/>
        </w:rPr>
      </w:pPr>
    </w:p>
    <w:p w:rsidR="00482CDA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  <w:r>
        <w:rPr>
          <w:rFonts w:ascii="Symbol" w:hAnsi="Symbol"/>
          <w:color w:val="000000"/>
        </w:rPr>
        <w:t></w:t>
      </w:r>
      <w:r w:rsidRPr="00086F88">
        <w:rPr>
          <w:rFonts w:ascii="Arial" w:hAnsi="Arial"/>
          <w:color w:val="000000"/>
        </w:rPr>
        <w:tab/>
      </w:r>
      <w:r w:rsidRPr="00086F88">
        <w:rPr>
          <w:rFonts w:ascii="Times New Roman" w:hAnsi="Times New Roman"/>
          <w:color w:val="000000"/>
        </w:rPr>
        <w:t xml:space="preserve">Miller, T.L., W. T. Davis, G. D. Reed, P. Doraiswamy and </w:t>
      </w:r>
      <w:r w:rsidRPr="00086F88">
        <w:rPr>
          <w:rFonts w:ascii="Times New Roman" w:hAnsi="Times New Roman"/>
          <w:b/>
          <w:color w:val="000000"/>
        </w:rPr>
        <w:t>J. S. Fu</w:t>
      </w:r>
      <w:r w:rsidRPr="00086F88">
        <w:rPr>
          <w:rFonts w:ascii="Times New Roman" w:hAnsi="Times New Roman"/>
          <w:color w:val="000000"/>
        </w:rPr>
        <w:t xml:space="preserve"> (2003).</w:t>
      </w:r>
      <w:r w:rsidRPr="002D2B8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&lt;i&gt;</w:t>
      </w:r>
      <w:r w:rsidRPr="00086F88">
        <w:rPr>
          <w:rFonts w:ascii="Times New Roman" w:hAnsi="Times New Roman"/>
          <w:color w:val="000000"/>
        </w:rPr>
        <w:t xml:space="preserve">  Heavy-Duty Vehicle Characteristics and Emissions in Tennessee Using MOBILE6. </w:t>
      </w:r>
      <w:r>
        <w:rPr>
          <w:rFonts w:ascii="Times New Roman" w:hAnsi="Times New Roman"/>
          <w:color w:val="000000"/>
        </w:rPr>
        <w:t>&lt;/i&gt;</w:t>
      </w:r>
      <w:r w:rsidRPr="00086F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&lt;u&gt;</w:t>
      </w:r>
      <w:r w:rsidRPr="00086F88">
        <w:rPr>
          <w:rFonts w:ascii="Times New Roman" w:hAnsi="Times New Roman"/>
          <w:color w:val="000000"/>
        </w:rPr>
        <w:t xml:space="preserve">    </w:t>
      </w:r>
      <w:r w:rsidRPr="00086F88">
        <w:rPr>
          <w:rFonts w:ascii="Times New Roman" w:hAnsi="Times New Roman"/>
          <w:i/>
          <w:color w:val="000000"/>
        </w:rPr>
        <w:t>Journal of Transportation Research Records</w:t>
      </w:r>
      <w:r w:rsidRPr="00086F88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&lt;/u&gt;</w:t>
      </w:r>
      <w:r w:rsidRPr="00086F88">
        <w:rPr>
          <w:rFonts w:ascii="Times New Roman" w:hAnsi="Times New Roman"/>
          <w:color w:val="000000"/>
        </w:rPr>
        <w:t xml:space="preserve">    No. 1842, pp. 99-108.</w:t>
      </w:r>
    </w:p>
    <w:p w:rsidR="00482CDA" w:rsidRPr="00086F88" w:rsidRDefault="00482CDA" w:rsidP="006F6BD8">
      <w:pPr>
        <w:ind w:left="360" w:hanging="360"/>
        <w:rPr>
          <w:rFonts w:ascii="Times New Roman" w:hAnsi="Times New Roman"/>
          <w:color w:val="000000"/>
        </w:rPr>
      </w:pPr>
    </w:p>
    <w:p w:rsidR="00482CDA" w:rsidRDefault="00482CDA" w:rsidP="006F6BD8">
      <w:pPr>
        <w:pBdr>
          <w:bottom w:val="single" w:sz="6" w:space="1" w:color="auto"/>
        </w:pBdr>
        <w:ind w:left="360" w:hanging="360"/>
      </w:pPr>
    </w:p>
    <w:p w:rsidR="00482CDA" w:rsidRDefault="00482CDA" w:rsidP="006F6BD8">
      <w:pPr>
        <w:ind w:left="360" w:hanging="360"/>
      </w:pPr>
    </w:p>
    <w:sectPr w:rsidR="00482CDA" w:rsidSect="009627D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D7E98"/>
    <w:multiLevelType w:val="hybridMultilevel"/>
    <w:tmpl w:val="FF16AB8A"/>
    <w:lvl w:ilvl="0" w:tplc="C3CC13E8">
      <w:start w:val="3"/>
      <w:numFmt w:val="bullet"/>
      <w:lvlText w:val="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33051"/>
    <w:multiLevelType w:val="hybridMultilevel"/>
    <w:tmpl w:val="F216BCAE"/>
    <w:lvl w:ilvl="0" w:tplc="9AF8995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7DC"/>
    <w:rsid w:val="00037EC9"/>
    <w:rsid w:val="00086F88"/>
    <w:rsid w:val="000A394F"/>
    <w:rsid w:val="001572C3"/>
    <w:rsid w:val="001D63F1"/>
    <w:rsid w:val="002A7900"/>
    <w:rsid w:val="002D2B85"/>
    <w:rsid w:val="00482CDA"/>
    <w:rsid w:val="00547081"/>
    <w:rsid w:val="005D62B5"/>
    <w:rsid w:val="006003A6"/>
    <w:rsid w:val="00612223"/>
    <w:rsid w:val="006F6BD8"/>
    <w:rsid w:val="00753296"/>
    <w:rsid w:val="008809C1"/>
    <w:rsid w:val="008A219D"/>
    <w:rsid w:val="008E56D3"/>
    <w:rsid w:val="009627DC"/>
    <w:rsid w:val="0098392E"/>
    <w:rsid w:val="009C5C7E"/>
    <w:rsid w:val="00A1765B"/>
    <w:rsid w:val="00A34EC4"/>
    <w:rsid w:val="00A75C1D"/>
    <w:rsid w:val="00AD4517"/>
    <w:rsid w:val="00BC6E4E"/>
    <w:rsid w:val="00CB4F10"/>
    <w:rsid w:val="00CE1441"/>
    <w:rsid w:val="00D272B8"/>
    <w:rsid w:val="00D96838"/>
    <w:rsid w:val="00E374C1"/>
    <w:rsid w:val="00FC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81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242</TotalTime>
  <Pages>5</Pages>
  <Words>1752</Words>
  <Characters>9989</Characters>
  <Application>Microsoft Office Outlook</Application>
  <DocSecurity>0</DocSecurity>
  <Lines>0</Lines>
  <Paragraphs>0</Paragraphs>
  <ScaleCrop>false</ScaleCrop>
  <Company>University of Tennessee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</dc:title>
  <dc:subject/>
  <dc:creator>Joshua Fu</dc:creator>
  <cp:keywords/>
  <dc:description/>
  <cp:lastModifiedBy>Student</cp:lastModifiedBy>
  <cp:revision>9</cp:revision>
  <dcterms:created xsi:type="dcterms:W3CDTF">2011-07-01T22:07:00Z</dcterms:created>
  <dcterms:modified xsi:type="dcterms:W3CDTF">2011-08-10T15:33:00Z</dcterms:modified>
</cp:coreProperties>
</file>